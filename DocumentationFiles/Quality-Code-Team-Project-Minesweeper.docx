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8C" w:rsidRPr="00FC568C" w:rsidRDefault="00A42778" w:rsidP="00925DAB">
      <w:pPr>
        <w:pStyle w:val="Heading1"/>
        <w:jc w:val="center"/>
      </w:pPr>
      <w:r>
        <w:t>High-Quality Code Construction</w:t>
      </w:r>
      <w:r w:rsidR="0092595E">
        <w:t xml:space="preserve"> –</w:t>
      </w:r>
      <w:r w:rsidR="00925DAB">
        <w:t xml:space="preserve"> </w:t>
      </w:r>
      <w:r w:rsidR="009B1CF1">
        <w:t>“</w:t>
      </w:r>
      <w:r w:rsidR="0097699B">
        <w:t>Minesweeper</w:t>
      </w:r>
      <w:r w:rsidR="006B7E92">
        <w:t>”</w:t>
      </w:r>
      <w:r w:rsidR="0097699B">
        <w:t xml:space="preserve"> Game</w:t>
      </w:r>
    </w:p>
    <w:p w:rsidR="00D01310" w:rsidRDefault="00D01310" w:rsidP="00D01310">
      <w:r>
        <w:t xml:space="preserve">Your task is to write an interactive </w:t>
      </w:r>
      <w:r w:rsidRPr="00917B2B">
        <w:rPr>
          <w:b/>
        </w:rPr>
        <w:t>console-based implementation of the game “Minesweeper”</w:t>
      </w:r>
      <w:r>
        <w:t xml:space="preserve"> in which the player tries to </w:t>
      </w:r>
      <w:r w:rsidRPr="00917B2B">
        <w:rPr>
          <w:b/>
        </w:rPr>
        <w:t>discover all mines</w:t>
      </w:r>
      <w:r>
        <w:t xml:space="preserve"> in a matrix of mines and empty cells. The game starts from a </w:t>
      </w:r>
      <w:r w:rsidRPr="00917B2B">
        <w:rPr>
          <w:b/>
        </w:rPr>
        <w:t>randomly generated matrix of 10 x 5 cells</w:t>
      </w:r>
      <w:r>
        <w:t xml:space="preserve"> (5 rows and 10 columns). Initially there are </w:t>
      </w:r>
      <w:r w:rsidRPr="00917B2B">
        <w:rPr>
          <w:b/>
        </w:rPr>
        <w:t>15 mines</w:t>
      </w:r>
      <w:r>
        <w:t xml:space="preserve"> randomly situated in the matrix and all other cells are empty. The player doesn’t know initially where the mines are located and all cells in the matrix are displayed as ‘</w:t>
      </w:r>
      <w:r w:rsidRPr="00917B2B">
        <w:rPr>
          <w:b/>
        </w:rPr>
        <w:t>?</w:t>
      </w:r>
      <w:r>
        <w:t xml:space="preserve">’. At each turn the player is asked to enter a cell and to </w:t>
      </w:r>
      <w:r w:rsidRPr="00917B2B">
        <w:rPr>
          <w:b/>
        </w:rPr>
        <w:t>reveal its contents</w:t>
      </w:r>
      <w:r>
        <w:t xml:space="preserve">. If the cell contains a </w:t>
      </w:r>
      <w:r w:rsidRPr="00917B2B">
        <w:rPr>
          <w:b/>
        </w:rPr>
        <w:t>mine</w:t>
      </w:r>
      <w:r>
        <w:t xml:space="preserve">, the player </w:t>
      </w:r>
      <w:r w:rsidRPr="00917B2B">
        <w:rPr>
          <w:b/>
        </w:rPr>
        <w:t>loses the game</w:t>
      </w:r>
      <w:r>
        <w:t xml:space="preserve"> and all mines are shown. Otherwise the revealed cell is replaced with a number in the range [0…8] indicating how many neighbor cells contain a mine. The figure below shows an example:</w:t>
      </w:r>
    </w:p>
    <w:p w:rsidR="009B1CF1" w:rsidRDefault="00767001" w:rsidP="00D01310">
      <w:pPr>
        <w:jc w:val="center"/>
      </w:pPr>
      <w:r w:rsidRPr="00A80CF6">
        <w:rPr>
          <w:noProof/>
        </w:rPr>
        <w:drawing>
          <wp:inline distT="0" distB="0" distL="0" distR="0">
            <wp:extent cx="6524625" cy="2409825"/>
            <wp:effectExtent l="0" t="0" r="9525" b="9525"/>
            <wp:docPr id="1" name="Picture 1" descr="Minesw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swee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AB" w:rsidRDefault="00C711AB" w:rsidP="00094456">
      <w:r>
        <w:t xml:space="preserve">The game finishes either by </w:t>
      </w:r>
      <w:r w:rsidRPr="00917B2B">
        <w:rPr>
          <w:b/>
        </w:rPr>
        <w:t>revealing all cells</w:t>
      </w:r>
      <w:r>
        <w:t xml:space="preserve"> without mines or by revealing a mine. When the game is finished, a new game automatically starts.</w:t>
      </w:r>
    </w:p>
    <w:p w:rsidR="009B3DCE" w:rsidRDefault="009B3DCE" w:rsidP="00094456">
      <w:r>
        <w:t xml:space="preserve">The player can request starting a new game by entering the command </w:t>
      </w:r>
      <w:r w:rsidRPr="00917B2B">
        <w:rPr>
          <w:b/>
        </w:rPr>
        <w:t>'</w:t>
      </w:r>
      <w:r w:rsidR="00ED1F5A" w:rsidRPr="00917B2B">
        <w:rPr>
          <w:b/>
        </w:rPr>
        <w:t>restart'</w:t>
      </w:r>
      <w:r w:rsidR="00ED1F5A">
        <w:t>.</w:t>
      </w:r>
    </w:p>
    <w:p w:rsidR="00ED1F5A" w:rsidRDefault="004D2653" w:rsidP="00094456">
      <w:r>
        <w:t>Your</w:t>
      </w:r>
      <w:r w:rsidR="00ED1F5A">
        <w:t xml:space="preserve"> program should </w:t>
      </w:r>
      <w:r>
        <w:t>implement</w:t>
      </w:r>
      <w:r w:rsidR="00ED1F5A">
        <w:t xml:space="preserve"> a </w:t>
      </w:r>
      <w:r w:rsidR="00ED1F5A" w:rsidRPr="00917B2B">
        <w:rPr>
          <w:b/>
        </w:rPr>
        <w:t>local top scoreboard</w:t>
      </w:r>
      <w:r w:rsidR="00775C6A">
        <w:t xml:space="preserve"> </w:t>
      </w:r>
      <w:r w:rsidR="00ED1F5A">
        <w:t>which keeps the best results</w:t>
      </w:r>
      <w:r w:rsidR="00775C6A">
        <w:t xml:space="preserve"> and the names of their authors</w:t>
      </w:r>
      <w:r w:rsidR="00ED1F5A">
        <w:t xml:space="preserve">. </w:t>
      </w:r>
      <w:r w:rsidR="00775C6A">
        <w:t xml:space="preserve">Initially, at the program start, the scoreboard is empty. </w:t>
      </w:r>
      <w:r>
        <w:t xml:space="preserve">It keeps the </w:t>
      </w:r>
      <w:r w:rsidRPr="00917B2B">
        <w:rPr>
          <w:b/>
        </w:rPr>
        <w:t>top 5 results</w:t>
      </w:r>
      <w:r>
        <w:t xml:space="preserve"> sorted </w:t>
      </w:r>
      <w:r w:rsidR="003B271A">
        <w:t xml:space="preserve">in </w:t>
      </w:r>
      <w:r w:rsidR="00AA02D1">
        <w:t>descending</w:t>
      </w:r>
      <w:r>
        <w:t xml:space="preserve"> </w:t>
      </w:r>
      <w:r w:rsidR="003B271A">
        <w:t xml:space="preserve">order </w:t>
      </w:r>
      <w:r>
        <w:t xml:space="preserve">by the number of </w:t>
      </w:r>
      <w:r w:rsidR="006B1F66">
        <w:t>revealed cells without mines</w:t>
      </w:r>
      <w:r>
        <w:t xml:space="preserve">. </w:t>
      </w:r>
      <w:r w:rsidR="00ED1F5A">
        <w:t xml:space="preserve">When </w:t>
      </w:r>
      <w:r w:rsidR="00775C6A">
        <w:t xml:space="preserve">a game is finished, the player’s result can enter in the top scoreboard if his or her number of </w:t>
      </w:r>
      <w:r w:rsidR="00D26C8D">
        <w:t>moves</w:t>
      </w:r>
      <w:r w:rsidR="00775C6A">
        <w:t xml:space="preserve"> is </w:t>
      </w:r>
      <w:r w:rsidR="00AA02D1">
        <w:t>more</w:t>
      </w:r>
      <w:r w:rsidR="00775C6A">
        <w:t xml:space="preserve"> than some of the other</w:t>
      </w:r>
      <w:r>
        <w:t xml:space="preserve"> achieve</w:t>
      </w:r>
      <w:bookmarkStart w:id="0" w:name="_GoBack"/>
      <w:bookmarkEnd w:id="0"/>
      <w:r>
        <w:t>ments</w:t>
      </w:r>
      <w:r w:rsidR="00775C6A">
        <w:t xml:space="preserve"> staying in the top scoreboard.</w:t>
      </w:r>
      <w:r>
        <w:t xml:space="preserve"> When the player’s result enters the scoreboard, the player should enter his or her name o</w:t>
      </w:r>
      <w:r w:rsidR="009B262C">
        <w:t>r</w:t>
      </w:r>
      <w:r>
        <w:t xml:space="preserve"> nickname.</w:t>
      </w:r>
    </w:p>
    <w:p w:rsidR="004D2653" w:rsidRDefault="004D2653" w:rsidP="00094456">
      <w:r>
        <w:t xml:space="preserve">The player can request printing the top scoreboard during the game by entering the command </w:t>
      </w:r>
      <w:r w:rsidR="00216861" w:rsidRPr="00917B2B">
        <w:rPr>
          <w:b/>
        </w:rPr>
        <w:t>'</w:t>
      </w:r>
      <w:r w:rsidRPr="00917B2B">
        <w:rPr>
          <w:b/>
        </w:rPr>
        <w:t>top'</w:t>
      </w:r>
      <w:r>
        <w:t>.</w:t>
      </w:r>
    </w:p>
    <w:p w:rsidR="00216861" w:rsidRPr="00094456" w:rsidRDefault="00216861" w:rsidP="00094456">
      <w:r>
        <w:t xml:space="preserve">The player can request stopping the game and exiting from the program the command </w:t>
      </w:r>
      <w:r w:rsidRPr="00917B2B">
        <w:rPr>
          <w:b/>
        </w:rPr>
        <w:t>'exit'</w:t>
      </w:r>
      <w:r>
        <w:t>.</w:t>
      </w:r>
    </w:p>
    <w:p w:rsidR="001C47DB" w:rsidRDefault="001C47DB" w:rsidP="003F39AF">
      <w:pPr>
        <w:pStyle w:val="Heading2"/>
      </w:pPr>
      <w:r>
        <w:t xml:space="preserve">Example </w:t>
      </w:r>
      <w:r w:rsidR="00CF3684">
        <w:t>G</w:t>
      </w:r>
      <w:r>
        <w:t xml:space="preserve">ame </w:t>
      </w:r>
      <w:r w:rsidR="00CF3684">
        <w:t>S</w:t>
      </w:r>
      <w:r>
        <w:t>ession</w:t>
      </w:r>
    </w:p>
    <w:p w:rsidR="001C47DB" w:rsidRPr="001C47DB" w:rsidRDefault="00231A56" w:rsidP="001C47DB">
      <w:r>
        <w:t>The p</w:t>
      </w:r>
      <w:r w:rsidR="00EB1088">
        <w:t xml:space="preserve">layer’s input is </w:t>
      </w:r>
      <w:r>
        <w:t xml:space="preserve">shown </w:t>
      </w:r>
      <w:r w:rsidR="00EB1088">
        <w:t xml:space="preserve">in </w:t>
      </w:r>
      <w:r w:rsidR="00EB1088"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1C47DB" w:rsidRPr="00620050" w:rsidTr="00F876A8">
        <w:tc>
          <w:tcPr>
            <w:tcW w:w="10192" w:type="dxa"/>
          </w:tcPr>
          <w:p w:rsidR="00C148FD" w:rsidRDefault="00D01310" w:rsidP="00C148FD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Welcome to the game “Minesweeper”. Try to reveal all cells without mines. </w:t>
            </w:r>
            <w:r w:rsidR="00C148FD"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scoreboard, 'restart' to start a new game and 'exit' to quit the game.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2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Enter row</w:t>
            </w:r>
            <w:r w:rsidR="00AA02D1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and column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</w:t>
            </w:r>
            <w:r w:rsidR="00AA02D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3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 | ? ? ? 3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Enter row</w:t>
            </w:r>
            <w:r w:rsidR="00AA02D1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and column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</w:t>
            </w:r>
            <w:r w:rsidR="00AA02D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3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Illegal move!</w:t>
            </w:r>
          </w:p>
          <w:p w:rsidR="00404AEE" w:rsidRDefault="00404AEE" w:rsidP="00404AE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Enter row</w:t>
            </w:r>
            <w:r w:rsidR="00AA02D1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and column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1</w:t>
            </w:r>
            <w:r w:rsidR="00AA02D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1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? 0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 | ? ? ? 3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? ? ? ? ? ? ? ? ? ?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Enter row</w:t>
            </w:r>
            <w:r w:rsidR="003B23B7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and column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2</w:t>
            </w:r>
            <w:r w:rsidR="003B23B7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5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- - - * - - - * - *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- 0 - - * - * - - -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 | - - - 3 - * - * - -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 | * - * - * - * - * -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- * - - - - * - * - |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04AEE" w:rsidRDefault="00404AEE" w:rsidP="00404AE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A322CD" w:rsidRDefault="00404AEE" w:rsidP="00404AE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Booooom! You were killed by a mine.</w:t>
            </w:r>
            <w:r w:rsidR="00AA490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You revealed </w:t>
            </w:r>
            <w:r w:rsidR="006B1F66">
              <w:rPr>
                <w:rFonts w:ascii="Consolas" w:hAnsi="Consolas" w:cs="Consolas"/>
                <w:b/>
                <w:noProof/>
                <w:sz w:val="21"/>
                <w:szCs w:val="21"/>
              </w:rPr>
              <w:t>2 cells</w:t>
            </w:r>
            <w:r w:rsidR="003F6041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without mines</w:t>
            </w:r>
            <w:r w:rsidR="006B1F66"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</w:p>
          <w:p w:rsidR="00F86B6E" w:rsidRPr="00620050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your name for the top scoreboard: </w:t>
            </w:r>
            <w:r w:rsidRPr="00620050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Bay Ivan</w:t>
            </w:r>
          </w:p>
          <w:p w:rsidR="00F86B6E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Pr="00620050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F86B6E" w:rsidRPr="00620050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cells</w:t>
            </w:r>
          </w:p>
          <w:p w:rsidR="00F86B6E" w:rsidRDefault="00F86B6E" w:rsidP="00404AE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Welcome to the game “Minesweeper”. Try to reveal all cells without mines.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scoreboard, 'restart' to start a new game and 'exit' to quit the game.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3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row and column: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</w:p>
          <w:p w:rsidR="00F86B6E" w:rsidRPr="00620050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F86B6E" w:rsidRPr="00620050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1. Bay Ivan --&gt;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cells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row and column: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0 0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1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? ? ? ? ? ? ? ? ? ? |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row and column: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restart</w:t>
            </w:r>
          </w:p>
          <w:p w:rsidR="00F86B6E" w:rsidRDefault="00F86B6E" w:rsidP="00F86B6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96DFB" w:rsidRDefault="00496DFB" w:rsidP="00496DFB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Welcome to the game “Minesweeper”. Try to reveal all cells without mines. </w:t>
            </w:r>
            <w:r w:rsidRPr="00620050">
              <w:rPr>
                <w:rFonts w:ascii="Consolas" w:hAnsi="Consolas" w:cs="Consolas"/>
                <w:b/>
                <w:noProof/>
                <w:sz w:val="21"/>
                <w:szCs w:val="21"/>
              </w:rPr>
              <w:t>Use 'top' to view the scoreboard, 'restart' to start a new game and 'exit' to quit the game.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 0 1 2 3 4 5 6 7 8 9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0 | ? ? ? ? ? ? ? ? ? ? |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 | ? ? ? ? ? ? ? ? ? ? |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2 | ? ? ? ? ? ? ? ? ? ? |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3 | ? ? ? ? ? ? ? ? ? ? |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4 | ? ? ? ? ? ? ? ? ? ? |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---------------------</w:t>
            </w: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496DFB" w:rsidRDefault="00496DFB" w:rsidP="00496DFB">
            <w:pPr>
              <w:spacing w:before="0" w:after="0"/>
              <w:jc w:val="left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row and column: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exit</w:t>
            </w:r>
          </w:p>
          <w:p w:rsidR="00F86B6E" w:rsidRDefault="00F86B6E" w:rsidP="00F86B6E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</w:p>
          <w:p w:rsidR="00F86B6E" w:rsidRPr="00620050" w:rsidRDefault="00496DFB" w:rsidP="00404AEE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bye!</w:t>
            </w:r>
          </w:p>
        </w:tc>
      </w:tr>
    </w:tbl>
    <w:p w:rsidR="008F45D9" w:rsidRDefault="00186443" w:rsidP="00917B2B">
      <w:r>
        <w:lastRenderedPageBreak/>
        <w:t>Some players could try to cheat by enterin</w:t>
      </w:r>
      <w:r w:rsidR="00A42778">
        <w:t xml:space="preserve">g illegal moves, so be cautious and </w:t>
      </w:r>
      <w:r w:rsidR="00A42778" w:rsidRPr="00CC733C">
        <w:rPr>
          <w:b/>
        </w:rPr>
        <w:t>prevent illegal input</w:t>
      </w:r>
      <w:r w:rsidR="00A42778">
        <w:t>.</w:t>
      </w:r>
    </w:p>
    <w:p w:rsidR="00917B2B" w:rsidRPr="0092595E" w:rsidRDefault="00917B2B" w:rsidP="00917B2B"/>
    <w:sectPr w:rsidR="00917B2B" w:rsidRPr="0092595E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ACA" w:rsidRDefault="009D2ACA">
      <w:r>
        <w:separator/>
      </w:r>
    </w:p>
  </w:endnote>
  <w:endnote w:type="continuationSeparator" w:id="0">
    <w:p w:rsidR="009D2ACA" w:rsidRDefault="009D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67001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767001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ACA" w:rsidRDefault="009D2ACA">
      <w:r>
        <w:separator/>
      </w:r>
    </w:p>
  </w:footnote>
  <w:footnote w:type="continuationSeparator" w:id="0">
    <w:p w:rsidR="009D2ACA" w:rsidRDefault="009D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767001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2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>Sofia, 1729, Bulgaria</w:t>
          </w:r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106F2"/>
    <w:rsid w:val="00023932"/>
    <w:rsid w:val="00027702"/>
    <w:rsid w:val="00041FCA"/>
    <w:rsid w:val="00047D83"/>
    <w:rsid w:val="00056F5C"/>
    <w:rsid w:val="00063ABA"/>
    <w:rsid w:val="00081121"/>
    <w:rsid w:val="00084F57"/>
    <w:rsid w:val="00094456"/>
    <w:rsid w:val="000D6489"/>
    <w:rsid w:val="000E002F"/>
    <w:rsid w:val="000E532F"/>
    <w:rsid w:val="000E6EA7"/>
    <w:rsid w:val="000F4FC3"/>
    <w:rsid w:val="000F7271"/>
    <w:rsid w:val="00121178"/>
    <w:rsid w:val="00134C58"/>
    <w:rsid w:val="00144166"/>
    <w:rsid w:val="00152A8C"/>
    <w:rsid w:val="00154A7F"/>
    <w:rsid w:val="00160264"/>
    <w:rsid w:val="00171D10"/>
    <w:rsid w:val="0017625F"/>
    <w:rsid w:val="00176281"/>
    <w:rsid w:val="00184029"/>
    <w:rsid w:val="00186443"/>
    <w:rsid w:val="00186D13"/>
    <w:rsid w:val="001909FC"/>
    <w:rsid w:val="00190A36"/>
    <w:rsid w:val="00193E4B"/>
    <w:rsid w:val="00196928"/>
    <w:rsid w:val="001C100F"/>
    <w:rsid w:val="001C47DB"/>
    <w:rsid w:val="001E177B"/>
    <w:rsid w:val="001E2DB9"/>
    <w:rsid w:val="00213EAA"/>
    <w:rsid w:val="00216861"/>
    <w:rsid w:val="00231A56"/>
    <w:rsid w:val="00250029"/>
    <w:rsid w:val="0027273B"/>
    <w:rsid w:val="00277208"/>
    <w:rsid w:val="0029133D"/>
    <w:rsid w:val="002B31CD"/>
    <w:rsid w:val="002B6B03"/>
    <w:rsid w:val="002C2E9B"/>
    <w:rsid w:val="002C72A4"/>
    <w:rsid w:val="002E74E7"/>
    <w:rsid w:val="003022ED"/>
    <w:rsid w:val="00304681"/>
    <w:rsid w:val="00320FE2"/>
    <w:rsid w:val="00322BDD"/>
    <w:rsid w:val="00325E8B"/>
    <w:rsid w:val="00334B99"/>
    <w:rsid w:val="003419D7"/>
    <w:rsid w:val="00342FFA"/>
    <w:rsid w:val="003440C9"/>
    <w:rsid w:val="00344581"/>
    <w:rsid w:val="00346BC7"/>
    <w:rsid w:val="003513DB"/>
    <w:rsid w:val="0036513C"/>
    <w:rsid w:val="00367CCE"/>
    <w:rsid w:val="00381005"/>
    <w:rsid w:val="00387F13"/>
    <w:rsid w:val="003B23B7"/>
    <w:rsid w:val="003B271A"/>
    <w:rsid w:val="003B4F71"/>
    <w:rsid w:val="003D234E"/>
    <w:rsid w:val="003E0CC2"/>
    <w:rsid w:val="003F39AF"/>
    <w:rsid w:val="003F3A33"/>
    <w:rsid w:val="003F6041"/>
    <w:rsid w:val="003F6E30"/>
    <w:rsid w:val="003F7E77"/>
    <w:rsid w:val="00402288"/>
    <w:rsid w:val="00404649"/>
    <w:rsid w:val="00404AEE"/>
    <w:rsid w:val="004054C9"/>
    <w:rsid w:val="00412BF4"/>
    <w:rsid w:val="00414430"/>
    <w:rsid w:val="0043497E"/>
    <w:rsid w:val="00435709"/>
    <w:rsid w:val="004452F2"/>
    <w:rsid w:val="00450858"/>
    <w:rsid w:val="00460E19"/>
    <w:rsid w:val="0046113A"/>
    <w:rsid w:val="00467E8E"/>
    <w:rsid w:val="00482C70"/>
    <w:rsid w:val="0048382D"/>
    <w:rsid w:val="00496DFB"/>
    <w:rsid w:val="004A10A1"/>
    <w:rsid w:val="004D0809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668A0"/>
    <w:rsid w:val="00566D8D"/>
    <w:rsid w:val="0057344F"/>
    <w:rsid w:val="005915E0"/>
    <w:rsid w:val="005A14B9"/>
    <w:rsid w:val="005A4D53"/>
    <w:rsid w:val="005C6333"/>
    <w:rsid w:val="005D0B87"/>
    <w:rsid w:val="005D11A5"/>
    <w:rsid w:val="005F0FF6"/>
    <w:rsid w:val="005F37D2"/>
    <w:rsid w:val="00616446"/>
    <w:rsid w:val="00620050"/>
    <w:rsid w:val="00642561"/>
    <w:rsid w:val="00647AF5"/>
    <w:rsid w:val="00660E87"/>
    <w:rsid w:val="00681EE5"/>
    <w:rsid w:val="00683C17"/>
    <w:rsid w:val="00685115"/>
    <w:rsid w:val="006A0499"/>
    <w:rsid w:val="006A18E1"/>
    <w:rsid w:val="006B01AC"/>
    <w:rsid w:val="006B188E"/>
    <w:rsid w:val="006B1F66"/>
    <w:rsid w:val="006B7E92"/>
    <w:rsid w:val="006C20E4"/>
    <w:rsid w:val="006C2306"/>
    <w:rsid w:val="006D5214"/>
    <w:rsid w:val="006E0D2A"/>
    <w:rsid w:val="006F52DC"/>
    <w:rsid w:val="00705F13"/>
    <w:rsid w:val="007079C8"/>
    <w:rsid w:val="0071403A"/>
    <w:rsid w:val="0071580A"/>
    <w:rsid w:val="00730735"/>
    <w:rsid w:val="00755A40"/>
    <w:rsid w:val="007613AE"/>
    <w:rsid w:val="00764E7B"/>
    <w:rsid w:val="00767001"/>
    <w:rsid w:val="00767B4E"/>
    <w:rsid w:val="00775C6A"/>
    <w:rsid w:val="007803A9"/>
    <w:rsid w:val="00790B8C"/>
    <w:rsid w:val="00790FB6"/>
    <w:rsid w:val="00797470"/>
    <w:rsid w:val="007B2F61"/>
    <w:rsid w:val="007B413A"/>
    <w:rsid w:val="007C4F57"/>
    <w:rsid w:val="007C7F49"/>
    <w:rsid w:val="007D7773"/>
    <w:rsid w:val="007F6CE5"/>
    <w:rsid w:val="00802BB8"/>
    <w:rsid w:val="00802CD5"/>
    <w:rsid w:val="008048DA"/>
    <w:rsid w:val="0081471A"/>
    <w:rsid w:val="00822AC8"/>
    <w:rsid w:val="00835605"/>
    <w:rsid w:val="00835C36"/>
    <w:rsid w:val="00847096"/>
    <w:rsid w:val="00847872"/>
    <w:rsid w:val="00850031"/>
    <w:rsid w:val="00862E38"/>
    <w:rsid w:val="00863ACC"/>
    <w:rsid w:val="0087049B"/>
    <w:rsid w:val="008856BD"/>
    <w:rsid w:val="00892D87"/>
    <w:rsid w:val="008A11B2"/>
    <w:rsid w:val="008A1802"/>
    <w:rsid w:val="008A6A97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128CD"/>
    <w:rsid w:val="00917B2B"/>
    <w:rsid w:val="00920CEF"/>
    <w:rsid w:val="0092595E"/>
    <w:rsid w:val="00925DAB"/>
    <w:rsid w:val="00926CF8"/>
    <w:rsid w:val="009339A3"/>
    <w:rsid w:val="009370B8"/>
    <w:rsid w:val="0094565B"/>
    <w:rsid w:val="00947107"/>
    <w:rsid w:val="00960F05"/>
    <w:rsid w:val="0097203D"/>
    <w:rsid w:val="00975159"/>
    <w:rsid w:val="0097699B"/>
    <w:rsid w:val="009A38E5"/>
    <w:rsid w:val="009A4428"/>
    <w:rsid w:val="009A534F"/>
    <w:rsid w:val="009A568E"/>
    <w:rsid w:val="009B1CF1"/>
    <w:rsid w:val="009B262C"/>
    <w:rsid w:val="009B3DCE"/>
    <w:rsid w:val="009B5401"/>
    <w:rsid w:val="009D2ACA"/>
    <w:rsid w:val="009F0C78"/>
    <w:rsid w:val="009F3E7E"/>
    <w:rsid w:val="009F6535"/>
    <w:rsid w:val="00A07845"/>
    <w:rsid w:val="00A07B28"/>
    <w:rsid w:val="00A21EA9"/>
    <w:rsid w:val="00A242BA"/>
    <w:rsid w:val="00A322CD"/>
    <w:rsid w:val="00A42778"/>
    <w:rsid w:val="00A52BBE"/>
    <w:rsid w:val="00A627F9"/>
    <w:rsid w:val="00A961FC"/>
    <w:rsid w:val="00A9626F"/>
    <w:rsid w:val="00A96CAC"/>
    <w:rsid w:val="00A97129"/>
    <w:rsid w:val="00AA02D1"/>
    <w:rsid w:val="00AA3772"/>
    <w:rsid w:val="00AA490F"/>
    <w:rsid w:val="00AC7895"/>
    <w:rsid w:val="00AE145B"/>
    <w:rsid w:val="00AE7F2E"/>
    <w:rsid w:val="00B13659"/>
    <w:rsid w:val="00B21BD9"/>
    <w:rsid w:val="00B222C7"/>
    <w:rsid w:val="00B3268C"/>
    <w:rsid w:val="00B409DD"/>
    <w:rsid w:val="00B55069"/>
    <w:rsid w:val="00B71FDE"/>
    <w:rsid w:val="00B75801"/>
    <w:rsid w:val="00B84FFA"/>
    <w:rsid w:val="00B90AA9"/>
    <w:rsid w:val="00BA2050"/>
    <w:rsid w:val="00BA6F43"/>
    <w:rsid w:val="00BB222F"/>
    <w:rsid w:val="00BB41C7"/>
    <w:rsid w:val="00BC1A5A"/>
    <w:rsid w:val="00BD5AE8"/>
    <w:rsid w:val="00BF7246"/>
    <w:rsid w:val="00BF7748"/>
    <w:rsid w:val="00C03AED"/>
    <w:rsid w:val="00C106CA"/>
    <w:rsid w:val="00C148FD"/>
    <w:rsid w:val="00C26127"/>
    <w:rsid w:val="00C2787B"/>
    <w:rsid w:val="00C3422D"/>
    <w:rsid w:val="00C3706E"/>
    <w:rsid w:val="00C420D7"/>
    <w:rsid w:val="00C552B1"/>
    <w:rsid w:val="00C711AB"/>
    <w:rsid w:val="00C80649"/>
    <w:rsid w:val="00C914F6"/>
    <w:rsid w:val="00CA1113"/>
    <w:rsid w:val="00CA4946"/>
    <w:rsid w:val="00CB5EDF"/>
    <w:rsid w:val="00CB5FFC"/>
    <w:rsid w:val="00CC733C"/>
    <w:rsid w:val="00CF10B4"/>
    <w:rsid w:val="00CF3684"/>
    <w:rsid w:val="00D01310"/>
    <w:rsid w:val="00D03530"/>
    <w:rsid w:val="00D249F3"/>
    <w:rsid w:val="00D25231"/>
    <w:rsid w:val="00D26C8D"/>
    <w:rsid w:val="00D42755"/>
    <w:rsid w:val="00D43131"/>
    <w:rsid w:val="00D45583"/>
    <w:rsid w:val="00D728D1"/>
    <w:rsid w:val="00D802D7"/>
    <w:rsid w:val="00D840B7"/>
    <w:rsid w:val="00D86395"/>
    <w:rsid w:val="00D92E3B"/>
    <w:rsid w:val="00DA56F2"/>
    <w:rsid w:val="00DB209F"/>
    <w:rsid w:val="00DB3045"/>
    <w:rsid w:val="00DC50FA"/>
    <w:rsid w:val="00DC7CC6"/>
    <w:rsid w:val="00DC7E68"/>
    <w:rsid w:val="00DF16A6"/>
    <w:rsid w:val="00E054CD"/>
    <w:rsid w:val="00E05B2D"/>
    <w:rsid w:val="00E0722A"/>
    <w:rsid w:val="00E130CF"/>
    <w:rsid w:val="00E162DE"/>
    <w:rsid w:val="00E20B92"/>
    <w:rsid w:val="00E23208"/>
    <w:rsid w:val="00E26C81"/>
    <w:rsid w:val="00E335F8"/>
    <w:rsid w:val="00E40C0B"/>
    <w:rsid w:val="00E41F3E"/>
    <w:rsid w:val="00E63C16"/>
    <w:rsid w:val="00E66369"/>
    <w:rsid w:val="00EA1211"/>
    <w:rsid w:val="00EA579E"/>
    <w:rsid w:val="00EB1088"/>
    <w:rsid w:val="00EC3B09"/>
    <w:rsid w:val="00EC54DD"/>
    <w:rsid w:val="00ED1F5A"/>
    <w:rsid w:val="00ED2F3E"/>
    <w:rsid w:val="00ED4B77"/>
    <w:rsid w:val="00ED7BC2"/>
    <w:rsid w:val="00EE1533"/>
    <w:rsid w:val="00EE3F39"/>
    <w:rsid w:val="00EE4D68"/>
    <w:rsid w:val="00EF6621"/>
    <w:rsid w:val="00F0297F"/>
    <w:rsid w:val="00F155FD"/>
    <w:rsid w:val="00F20488"/>
    <w:rsid w:val="00F42A45"/>
    <w:rsid w:val="00F44305"/>
    <w:rsid w:val="00F447EB"/>
    <w:rsid w:val="00F61B1A"/>
    <w:rsid w:val="00F642FA"/>
    <w:rsid w:val="00F741AA"/>
    <w:rsid w:val="00F86B6E"/>
    <w:rsid w:val="00F876A8"/>
    <w:rsid w:val="00FA0138"/>
    <w:rsid w:val="00FB7627"/>
    <w:rsid w:val="00FC2B40"/>
    <w:rsid w:val="00FC568C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471D6-35D3-4A96-A0C1-DFDF9599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171D10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E4D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Minesweeper Game - High-Quality Programming Code</vt:lpstr>
    </vt:vector>
  </TitlesOfParts>
  <Company>Telerik Corporation</Company>
  <LinksUpToDate>false</LinksUpToDate>
  <CharactersWithSpaces>4353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Minesweeper Game - High-Quality Programming Code</dc:title>
  <dc:subject>Entrance Project</dc:subject>
  <dc:creator>Svetlin Nakov</dc:creator>
  <cp:keywords/>
  <cp:lastModifiedBy>Svetlin Nakov</cp:lastModifiedBy>
  <cp:revision>2</cp:revision>
  <dcterms:created xsi:type="dcterms:W3CDTF">2013-04-19T20:41:00Z</dcterms:created>
  <dcterms:modified xsi:type="dcterms:W3CDTF">2013-04-19T20:41:00Z</dcterms:modified>
</cp:coreProperties>
</file>